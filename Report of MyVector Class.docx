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0"/>
        </w:r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pPr w:leftFromText="187" w:rightFromText="187" w:tblpYSpec="bottom"/>
            <w:tblOverlap w:val="never"/>
            <w:tblW w:w="982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14"/>
            <w:gridCol w:w="3131"/>
            <w:gridCol w:w="1368"/>
            <w:gridCol w:w="4212"/>
          </w:tblGrid>
          <w:tr w:rsidR="007A1EF7" w:rsidTr="008144F5">
            <w:trPr>
              <w:trHeight w:val="248"/>
            </w:trPr>
            <w:tc>
              <w:tcPr>
                <w:tcW w:w="1114" w:type="dxa"/>
                <w:vAlign w:val="center"/>
              </w:tcPr>
              <w:p w:rsidR="007A1EF7" w:rsidRDefault="007A1EF7">
                <w:pPr>
                  <w:pStyle w:val="NoSpacing"/>
                </w:pPr>
              </w:p>
            </w:tc>
            <w:tc>
              <w:tcPr>
                <w:tcW w:w="3130" w:type="dxa"/>
                <w:vAlign w:val="center"/>
              </w:tcPr>
              <w:p w:rsidR="007A1EF7" w:rsidRDefault="000A1A5E" w:rsidP="006456E3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Date"/>
                    <w:id w:val="281571602"/>
                    <w:placeholder>
                      <w:docPart w:val="07F4E2B029244B10893DE28B8D656949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1-2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456E3">
                      <w:rPr>
                        <w:color w:val="424456" w:themeColor="text2"/>
                      </w:rPr>
                      <w:t>11/23/2017</w:t>
                    </w:r>
                  </w:sdtContent>
                </w:sdt>
              </w:p>
            </w:tc>
            <w:tc>
              <w:tcPr>
                <w:tcW w:w="5580" w:type="dxa"/>
                <w:gridSpan w:val="2"/>
                <w:vAlign w:val="center"/>
              </w:tcPr>
              <w:p w:rsidR="007A1EF7" w:rsidRDefault="007A1EF7">
                <w:pPr>
                  <w:pStyle w:val="NoSpacing"/>
                </w:pPr>
              </w:p>
            </w:tc>
          </w:tr>
          <w:tr w:rsidR="007A1EF7" w:rsidTr="008144F5">
            <w:trPr>
              <w:trHeight w:val="431"/>
            </w:trPr>
            <w:tc>
              <w:tcPr>
                <w:tcW w:w="4245" w:type="dxa"/>
                <w:gridSpan w:val="2"/>
                <w:vAlign w:val="center"/>
              </w:tcPr>
              <w:p w:rsidR="007A1EF7" w:rsidRDefault="00482141">
                <w:pPr>
                  <w:pStyle w:val="NoSpacing"/>
                </w:pPr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 wp14:anchorId="160A67D2" wp14:editId="283DAF6B">
                          <wp:extent cx="2332355" cy="234950"/>
                          <wp:effectExtent l="9525" t="5715" r="20320" b="16510"/>
                          <wp:docPr id="17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8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6BCE228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xmXw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wK/cQAAADbAAAADwAAAGRycy9kb3ducmV2LnhtbESPTWvCQBCG70L/wzIFL1I3ESkldZWi&#10;CCLYUhvvQ3aahGZnQ3Y1ib++cyj0NsO8H8+sNoNr1I26UHs2kM4TUMSFtzWXBvKv/dMLqBCRLTae&#10;ycBIATbrh8kKM+t7/qTbOZZKQjhkaKCKsc20DkVFDsPct8Ry+/adwyhrV2rbYS/hrtGLJHnWDmuW&#10;hgpb2lZU/JyvTnpnH9djfx9zGneUvi9PyeWS5sZMH4e3V1CRhvgv/nMfrO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Ar9xAAAANsAAAAPAAAAAAAAAAAA&#10;AAAAAKECAABkcnMvZG93bnJldi54bWxQSwUGAAAAAAQABAD5AAAAkgMAAAAA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wDmcMAAADbAAAADwAAAGRycy9kb3ducmV2LnhtbERPS4vCMBC+L+x/CLPgZdFUQdFqlEV8&#10;gSj4OOhtthnbYjMpTdTuv98Igrf5+J4zmtSmEHeqXG5ZQbsVgSBOrM45VXA8zJt9EM4jaywsk4I/&#10;cjAZf36MMNb2wTu6730qQgi7GBVk3pexlC7JyKBr2ZI4cBdbGfQBVqnUFT5CuClkJ4p60mDOoSHD&#10;kqYZJdf9zShYrC+nXfdw3sy/17q/6G6vm+XvTKnGV/0zBOGp9m/xy73SYf4Anr+EA+T4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cA5nDAAAA2wAAAA8AAAAAAAAAAAAA&#10;AAAAoQIAAGRycy9kb3ducmV2LnhtbFBLBQYAAAAABAAEAPkAAACRAwAAAAA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AnmL4AAADbAAAADwAAAGRycy9kb3ducmV2LnhtbERPSwrCMBDdC94hjOBGNFVQpBqliIII&#10;Lvyg26EZ22ozKU3UenuzEFw+3n++bEwpXlS7wrKC4SACQZxaXXCm4Hza9KcgnEfWWFomBR9ysFy0&#10;W3OMtX3zgV5Hn4kQwi5GBbn3VSylS3My6Aa2Ig7czdYGfYB1JnWN7xBuSjmKook0WHBoyLGiVU7p&#10;4/g0Cq7VcJpk61Vy9ffebm/s+NG7jJXqdppkBsJT4//in3urFYzC+vAl/AC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sCeYvgAAANsAAAAPAAAAAAAAAAAAAAAAAKEC&#10;AABkcnMvZG93bnJldi54bWxQSwUGAAAAAAQABAD5AAAAjAMAAAAA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MnpMQAAADbAAAADwAAAGRycy9kb3ducmV2LnhtbESPQWuDQBSE74X8h+UFcqurHkJq3IQm&#10;odBja3PI8eG+qNV9K+4mGn99t1DocZiZb5h8P5lO3GlwjWUFSRSDIC6tbrhScP56e96AcB5ZY2eZ&#10;FDzIwX63eMox03bkT7oXvhIBwi5DBbX3fSalK2sy6CLbEwfvageDPsihknrAMcBNJ9M4XkuDDYeF&#10;Gns61lS2xc0o+JhPt/GYfh8uhZSPi36Zm007K7VaTq9bEJ4m/x/+a79rBWkCv1/CD5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gyekxAAAANsAAAAPAAAAAAAAAAAA&#10;AAAAAKECAABkcnMvZG93bnJldi54bWxQSwUGAAAAAAQABAD5AAAAkgMAAAAA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BjcMAAADbAAAADwAAAGRycy9kb3ducmV2LnhtbESPQWsCMRSE7wX/Q3iCt5o1Bytbo6i4&#10;ILSXqoceH5u3u8HNy7KJuvrrm0Khx2FmvmGW68G14kZ9sJ41zKYZCOLSG8u1hvOpeF2ACBHZYOuZ&#10;NDwowHo1ellibvydv+h2jLVIEA45amhi7HIpQ9mQwzD1HXHyKt87jEn2tTQ93hPctVJl2Vw6tJwW&#10;Guxo11B5OV6dhuoj+z5jVb3Z7cJKVRSnT7V/aj0ZD5t3EJGG+B/+ax+MBqXg90v6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7wY3DAAAA2wAAAA8AAAAAAAAAAAAA&#10;AAAAoQIAAGRycy9kb3ducmV2LnhtbFBLBQYAAAAABAAEAPkAAACRAwAAAAA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580" w:type="dxa"/>
                <w:gridSpan w:val="2"/>
                <w:vAlign w:val="center"/>
              </w:tcPr>
              <w:p w:rsidR="007A1EF7" w:rsidRDefault="007A1EF7">
                <w:pPr>
                  <w:pStyle w:val="NoSpacing"/>
                </w:pPr>
              </w:p>
            </w:tc>
          </w:tr>
          <w:tr w:rsidR="007A1EF7" w:rsidTr="008144F5">
            <w:trPr>
              <w:trHeight w:val="1990"/>
            </w:trPr>
            <w:tc>
              <w:tcPr>
                <w:tcW w:w="9825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7A1EF7" w:rsidRDefault="000A1A5E">
                <w:pPr>
                  <w:pStyle w:val="NoSpacing"/>
                  <w:rPr>
                    <w:rFonts w:asciiTheme="majorHAnsi" w:hAnsiTheme="majorHAns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olor w:val="3E3E67" w:themeColor="accent1" w:themeShade="BF"/>
                      <w:sz w:val="72"/>
                      <w:szCs w:val="72"/>
                    </w:rPr>
                    <w:alias w:val="Title"/>
                    <w:id w:val="220683848"/>
                    <w:placeholder>
                      <w:docPart w:val="0AFB635D08A2472DA83A32D6FC29A08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47736">
                      <w:rPr>
                        <w:rFonts w:asciiTheme="majorHAnsi" w:hAnsiTheme="majorHAnsi"/>
                        <w:color w:val="3E3E67" w:themeColor="accent1" w:themeShade="BF"/>
                        <w:sz w:val="72"/>
                        <w:szCs w:val="72"/>
                      </w:rPr>
                      <w:t xml:space="preserve">MyVector Class </w:t>
                    </w:r>
                  </w:sdtContent>
                </w:sdt>
              </w:p>
              <w:p w:rsidR="007A1EF7" w:rsidRDefault="000A1A5E">
                <w:pPr>
                  <w:pStyle w:val="NoSpacing"/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</w:rPr>
                    <w:alias w:val="Subtitle"/>
                    <w:id w:val="220683832"/>
                    <w:placeholder>
                      <w:docPart w:val="1FCAC493BE504E54BC60DBDC17A3A8B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C2168">
                      <w:rPr>
                        <w:i/>
                        <w:color w:val="424456" w:themeColor="text2"/>
                        <w:sz w:val="28"/>
                        <w:szCs w:val="28"/>
                      </w:rPr>
                      <w:t xml:space="preserve">My Vector Class work like the Vector Template Class  </w:t>
                    </w:r>
                  </w:sdtContent>
                </w:sdt>
              </w:p>
            </w:tc>
          </w:tr>
          <w:tr w:rsidR="007A1EF7" w:rsidTr="008144F5">
            <w:trPr>
              <w:trHeight w:val="530"/>
            </w:trPr>
            <w:tc>
              <w:tcPr>
                <w:tcW w:w="1114" w:type="dxa"/>
                <w:vAlign w:val="center"/>
              </w:tcPr>
              <w:p w:rsidR="007A1EF7" w:rsidRDefault="007A1EF7">
                <w:pPr>
                  <w:pStyle w:val="NoSpacing"/>
                </w:pPr>
              </w:p>
            </w:tc>
            <w:tc>
              <w:tcPr>
                <w:tcW w:w="4499" w:type="dxa"/>
                <w:gridSpan w:val="2"/>
                <w:vAlign w:val="center"/>
              </w:tcPr>
              <w:p w:rsidR="007A1EF7" w:rsidRDefault="007A1EF7">
                <w:pPr>
                  <w:pStyle w:val="NoSpacing"/>
                </w:pPr>
              </w:p>
            </w:tc>
            <w:tc>
              <w:tcPr>
                <w:tcW w:w="4211" w:type="dxa"/>
                <w:vAlign w:val="center"/>
              </w:tcPr>
              <w:p w:rsidR="007A1EF7" w:rsidRDefault="00482141">
                <w:pPr>
                  <w:pStyle w:val="NoSpacing"/>
                </w:pPr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 wp14:anchorId="617F6453" wp14:editId="6F38B6CA">
                          <wp:extent cx="2348230" cy="276225"/>
                          <wp:effectExtent l="15240" t="24130" r="27305" b="13970"/>
                          <wp:docPr id="9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10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3A97EBC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">
                          <v:shape id="AutoShape 52" o:spid="_x0000_s1027" type="#_x0000_t32" style="position:absolute;left:7978;top:13811;width:36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MhOMQAAADbAAAADwAAAGRycy9kb3ducmV2LnhtbESPQWvCQBCF7wX/wzJCL0U3ihQbXUUs&#10;QvVQqQpeh+yYBLOzIbuNyb93DoXe3jBvvnlvue5cpVpqQunZwGScgCLOvC05N3A570ZzUCEiW6w8&#10;k4GeAqxXg5clptY/+IfaU8yVQDikaKCIsU61DllBDsPY18Syu/nGYZSxybVt8CFwV+lpkrxrhyXL&#10;hwJr2haU3U+/Tijn/vC2n99n+efmO2mvR7vtjx/GvA67zQJUpC7+m/+uv6zEl/TSRQTo1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YyE4xAAAANsAAAAPAAAAAAAAAAAA&#10;AAAAAKECAABkcnMvZG93bnJldi54bWxQSwUGAAAAAAQABAD5AAAAkgMAAAAA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kfRcIAAADbAAAADwAAAGRycy9kb3ducmV2LnhtbERP32vCMBB+H+x/CCf4tiZVGKMaiwgD&#10;kY0xHT6fzdnWNpfaZLb+98tgsLf7+H7eMh9tK27U+9qxhjRRIIgLZ2ouNXwdXp9eQPiAbLB1TBru&#10;5CFfPT4sMTNu4E+67UMpYgj7DDVUIXSZlL6oyKJPXEccubPrLYYI+1KaHocYbls5U+pZWqw5NlTY&#10;0aaiotl/Ww3F/dTtttdhfvlID2r3PnjVHN+0nk7G9QJEoDH8i//cWxPnp/D7Szx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kfRcIAAADbAAAADwAAAAAAAAAAAAAA&#10;AAChAgAAZHJzL2Rvd25yZXYueG1sUEsFBgAAAAAEAAQA+QAAAJADAAAAAA==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Q9F8QAAADbAAAADwAAAGRycy9kb3ducmV2LnhtbESPQWvCQBCF7wX/wzKCl6KbSCkSXUUU&#10;QQRb1HgfsmMSzM6G7GoSf323UOhthvfmfW8Wq85U4kmNKy0riCcRCOLM6pJzBellN56BcB5ZY2WZ&#10;FPTkYLUcvC0w0bblEz3PPhchhF2CCgrv60RKlxVk0E1sTRy0m20M+rA2udQNtiHcVHIaRZ/SYMmB&#10;UGBNm4Ky+/lhAvf9+3FoX31K/Zbir49jdL3GqVKjYbeeg/DU+X/z3/Veh/pT+P0lDC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JD0XxAAAANsAAAAPAAAAAAAAAAAA&#10;AAAAAKECAABkcnMvZG93bnJldi54bWxQSwUGAAAAAAQABAD5AAAAkgMAAAAA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0c8MAAADbAAAADwAAAGRycy9kb3ducmV2LnhtbERPS4vCMBC+C/6HMIIX0VTFRbpGWRZf&#10;IC74OOhtthnbYjMpTdTuv98Igrf5+J4zmdWmEHeqXG5ZQb8XgSBOrM45VXA8LLpjEM4jaywsk4I/&#10;cjCbNhsTjLV98I7ue5+KEMIuRgWZ92UspUsyMuh6tiQO3MVWBn2AVSp1hY8Qbgo5iKIPaTDn0JBh&#10;Sd8ZJdf9zShYbi6n3ehw3i46Gz1ejn6u29XvXKl2q/76BOGp9m/xy73WYf4Qnr+E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0NHPDAAAA2wAAAA8AAAAAAAAAAAAA&#10;AAAAoQIAAGRycy9kb3ducmV2LnhtbFBLBQYAAAAABAAEAPkAAACRAwAAAAA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vfk8AAAADbAAAADwAAAGRycy9kb3ducmV2LnhtbERPTYvCMBC9L/gfwgje1lQpy9I1iiiC&#10;N6ur4nG2mW3KNpPaRK3/fiMI3ubxPmcy62wtrtT6yrGC0TABQVw4XXGpYP+9ev8E4QOyxtoxKbiT&#10;h9m09zbBTLsbb+m6C6WIIewzVGBCaDIpfWHIoh+6hjhyv661GCJsS6lbvMVwW8txknxIixXHBoMN&#10;LQwVf7uLVdBs0vyHDkfK5SFPTb2059PGKjXod/MvEIG68BI/3Wsd56fw+CUeIK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L35PAAAAA2wAAAA8AAAAAAAAAAAAAAAAA&#10;oQIAAGRycy9kb3ducmV2LnhtbFBLBQYAAAAABAAEAPkAAACOAwAAAAA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TrGsAAAADbAAAADwAAAGRycy9kb3ducmV2LnhtbERPTYvCMBC9L/gfwgje1lTBRatR1GXB&#10;41o9eByasa02k9JEW/vrjSB4m8f7nMWqNaW4U+0KywpGwwgEcWp1wZmC4+HvewrCeWSNpWVS8CAH&#10;q2Xva4Gxtg3v6Z74TIQQdjEqyL2vYildmpNBN7QVceDOtjboA6wzqWtsQrgp5TiKfqTBgkNDjhVt&#10;c0qvyc0o+O9+b812fNmcEikfJz3rium1U2rQb9dzEJ5a/xG/3Tsd5k/g9Us4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U6xrAAAAA2wAAAA8AAAAAAAAAAAAAAAAA&#10;oQIAAGRycy9kb3ducmV2LnhtbFBLBQYAAAAABAAEAPkAAACOAwAAAAA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wNM8IAAADbAAAADwAAAGRycy9kb3ducmV2LnhtbERPPWvDMBDdC/kP4grZGrke3OBECW2o&#10;IdAudTJkPKyzLWKdjKXabn99FQh0u8f7vO1+tp0YafDGsYLnVQKCuHLacKPgfCqe1iB8QNbYOSYF&#10;P+Rhv1s8bDHXbuIvGsvQiBjCPkcFbQh9LqWvWrLoV64njlztBoshwqGResAphttOpkmSSYuGY0OL&#10;PR1aqq7lt1VQfySXM9b1i3lbG5kWxekzff9Vavk4v25ABJrDv/juPuo4P4PbL/EAu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wNM8IAAADbAAAADwAAAAAAAAAAAAAA&#10;AAChAgAAZHJzL2Rvd25yZXYueG1sUEsFBgAAAAAEAAQA+QAAAJAD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7A1EF7" w:rsidTr="008144F5">
            <w:trPr>
              <w:trHeight w:val="895"/>
            </w:trPr>
            <w:tc>
              <w:tcPr>
                <w:tcW w:w="1114" w:type="dxa"/>
                <w:vAlign w:val="center"/>
              </w:tcPr>
              <w:p w:rsidR="007A1EF7" w:rsidRDefault="007A1EF7">
                <w:pPr>
                  <w:pStyle w:val="NoSpacing"/>
                </w:pPr>
              </w:p>
            </w:tc>
            <w:tc>
              <w:tcPr>
                <w:tcW w:w="4499" w:type="dxa"/>
                <w:gridSpan w:val="2"/>
                <w:vAlign w:val="center"/>
              </w:tcPr>
              <w:p w:rsidR="007A1EF7" w:rsidRDefault="007A1EF7">
                <w:pPr>
                  <w:pStyle w:val="NoSpacing"/>
                </w:pPr>
              </w:p>
            </w:tc>
            <w:tc>
              <w:tcPr>
                <w:tcW w:w="4211" w:type="dxa"/>
                <w:vAlign w:val="center"/>
              </w:tcPr>
              <w:p w:rsidR="007A1EF7" w:rsidRPr="00D34930" w:rsidRDefault="000A1A5E">
                <w:pPr>
                  <w:pStyle w:val="NoSpacing"/>
                  <w:rPr>
                    <w:color w:val="424456" w:themeColor="text2"/>
                    <w:sz w:val="36"/>
                    <w:szCs w:val="36"/>
                  </w:rPr>
                </w:pPr>
                <w:sdt>
                  <w:sdtPr>
                    <w:rPr>
                      <w:color w:val="424456" w:themeColor="text2"/>
                      <w:sz w:val="36"/>
                      <w:szCs w:val="36"/>
                    </w:rPr>
                    <w:alias w:val="Author"/>
                    <w:id w:val="81130488"/>
                    <w:placeholder>
                      <w:docPart w:val="C14AD616EFB1446EA09F310CE620A5B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456E3" w:rsidRPr="00D34930">
                      <w:rPr>
                        <w:color w:val="424456" w:themeColor="text2"/>
                        <w:sz w:val="36"/>
                        <w:szCs w:val="36"/>
                      </w:rPr>
                      <w:t>Muhammad Hamza</w:t>
                    </w:r>
                  </w:sdtContent>
                </w:sdt>
              </w:p>
              <w:p w:rsidR="00D34930" w:rsidRPr="00687486" w:rsidRDefault="00D34930">
                <w:pPr>
                  <w:pStyle w:val="NoSpacing"/>
                  <w:rPr>
                    <w:sz w:val="40"/>
                    <w:szCs w:val="40"/>
                  </w:rPr>
                </w:pPr>
                <w:r w:rsidRPr="00D34930">
                  <w:rPr>
                    <w:color w:val="424456" w:themeColor="text2"/>
                    <w:sz w:val="36"/>
                    <w:szCs w:val="36"/>
                  </w:rPr>
                  <w:t>2016-UET-NML-CS-28</w:t>
                </w:r>
              </w:p>
            </w:tc>
          </w:tr>
        </w:tbl>
        <w:p w:rsidR="007A1EF7" w:rsidRDefault="008715FF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223570831"/>
        <w:placeholder>
          <w:docPart w:val="00A3A55697164821A1B8B1968ED25B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A1EF7" w:rsidRDefault="00D47736">
          <w:pPr>
            <w:pStyle w:val="Title"/>
          </w:pPr>
          <w:r>
            <w:t xml:space="preserve">MyVector Class </w:t>
          </w:r>
        </w:p>
      </w:sdtContent>
    </w:sdt>
    <w:sdt>
      <w:sdtPr>
        <w:id w:val="223570817"/>
        <w:placeholder>
          <w:docPart w:val="4163AAF43AFF46DD9768BE597430F46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7A1EF7" w:rsidRDefault="00D47736" w:rsidP="000E6554">
          <w:pPr>
            <w:pStyle w:val="Subtitle"/>
            <w:spacing w:line="240" w:lineRule="auto"/>
          </w:pPr>
          <w:r>
            <w:t xml:space="preserve">My Vector Class work like the Vector Template Class  </w:t>
          </w:r>
        </w:p>
      </w:sdtContent>
    </w:sdt>
    <w:p w:rsidR="00352830" w:rsidRDefault="00352830" w:rsidP="000E6554">
      <w:pPr>
        <w:pStyle w:val="Subtitle"/>
        <w:spacing w:line="240" w:lineRule="auto"/>
      </w:pPr>
      <w:r>
        <w:t xml:space="preserve">It is my created class that provide you all feature that </w:t>
      </w:r>
      <w:r w:rsidR="00006950">
        <w:t>(</w:t>
      </w:r>
      <w:r>
        <w:t>Vector template</w:t>
      </w:r>
      <w:r w:rsidR="00006950">
        <w:t xml:space="preserve">) give you. You can use my </w:t>
      </w:r>
      <w:r w:rsidR="00E61BDD">
        <w:t>(</w:t>
      </w:r>
      <w:r w:rsidR="00E63F17">
        <w:t>MyVector</w:t>
      </w:r>
      <w:r w:rsidR="00E61BDD">
        <w:t>)</w:t>
      </w:r>
      <w:r w:rsidR="00E175DB">
        <w:t xml:space="preserve"> </w:t>
      </w:r>
      <w:r w:rsidR="00006950">
        <w:t xml:space="preserve">class as a </w:t>
      </w:r>
      <w:r w:rsidR="00006950">
        <w:t>Vector template</w:t>
      </w:r>
      <w:r w:rsidR="00006950">
        <w:t>.</w:t>
      </w:r>
      <w:r w:rsidR="006C2168">
        <w:t xml:space="preserve"> </w:t>
      </w:r>
    </w:p>
    <w:p w:rsidR="00D32DA8" w:rsidRDefault="00D32DA8" w:rsidP="00D32DA8">
      <w:pPr>
        <w:pStyle w:val="Subtitle"/>
        <w:spacing w:line="240" w:lineRule="auto"/>
      </w:pPr>
      <w:r>
        <w:t>class MyVector{</w:t>
      </w:r>
    </w:p>
    <w:p w:rsidR="00D32DA8" w:rsidRDefault="00D32DA8" w:rsidP="00D32DA8">
      <w:pPr>
        <w:pStyle w:val="Subtitle"/>
        <w:spacing w:line="240" w:lineRule="auto"/>
      </w:pPr>
      <w:r>
        <w:t xml:space="preserve">    public:</w:t>
      </w:r>
    </w:p>
    <w:p w:rsidR="00D32DA8" w:rsidRDefault="00D32DA8" w:rsidP="00D32DA8">
      <w:pPr>
        <w:pStyle w:val="Subtitle"/>
        <w:spacing w:line="240" w:lineRule="auto"/>
      </w:pPr>
      <w:r>
        <w:t xml:space="preserve">       int Lenth;</w:t>
      </w:r>
    </w:p>
    <w:p w:rsidR="00D32DA8" w:rsidRDefault="00D32DA8" w:rsidP="00D32DA8">
      <w:pPr>
        <w:pStyle w:val="Subtitle"/>
        <w:spacing w:line="240" w:lineRule="auto"/>
      </w:pPr>
      <w:r>
        <w:t xml:space="preserve">       double *ptr;</w:t>
      </w:r>
    </w:p>
    <w:p w:rsidR="00D32DA8" w:rsidRDefault="00D32DA8" w:rsidP="00D32DA8">
      <w:pPr>
        <w:pStyle w:val="Subtitle"/>
        <w:spacing w:line="240" w:lineRule="auto"/>
      </w:pPr>
      <w:r>
        <w:t xml:space="preserve">    public:</w:t>
      </w:r>
    </w:p>
    <w:p w:rsidR="00D32DA8" w:rsidRDefault="00D32DA8" w:rsidP="00D32DA8">
      <w:pPr>
        <w:pStyle w:val="Subtitle"/>
        <w:spacing w:line="240" w:lineRule="auto"/>
      </w:pPr>
      <w:r>
        <w:t xml:space="preserve">       MyVector();</w:t>
      </w:r>
    </w:p>
    <w:p w:rsidR="00D32DA8" w:rsidRDefault="00D32DA8" w:rsidP="00D32DA8">
      <w:pPr>
        <w:pStyle w:val="Subtitle"/>
        <w:spacing w:line="240" w:lineRule="auto"/>
      </w:pPr>
      <w:r>
        <w:t xml:space="preserve">       MyVector(int);</w:t>
      </w:r>
    </w:p>
    <w:p w:rsidR="00D32DA8" w:rsidRDefault="00D32DA8" w:rsidP="00D32DA8">
      <w:pPr>
        <w:pStyle w:val="Subtitle"/>
        <w:spacing w:line="240" w:lineRule="auto"/>
      </w:pPr>
      <w:r>
        <w:t xml:space="preserve">       MyVector(const MyVector&amp;);  /// For Constructor Copy...</w:t>
      </w:r>
    </w:p>
    <w:p w:rsidR="00D32DA8" w:rsidRDefault="00D32DA8" w:rsidP="00D32DA8">
      <w:pPr>
        <w:pStyle w:val="Subtitle"/>
        <w:spacing w:line="240" w:lineRule="auto"/>
      </w:pPr>
      <w:r>
        <w:t xml:space="preserve">      ~MyVector();</w:t>
      </w:r>
    </w:p>
    <w:p w:rsidR="00D32DA8" w:rsidRDefault="00D32DA8" w:rsidP="00D32DA8">
      <w:pPr>
        <w:pStyle w:val="Subtitle"/>
        <w:spacing w:line="240" w:lineRule="auto"/>
      </w:pPr>
      <w:r>
        <w:t xml:space="preserve">      bool Redimention(int);</w:t>
      </w:r>
    </w:p>
    <w:p w:rsidR="00D32DA8" w:rsidRDefault="00D32DA8" w:rsidP="00D32DA8">
      <w:pPr>
        <w:pStyle w:val="Subtitle"/>
        <w:spacing w:line="240" w:lineRule="auto"/>
      </w:pPr>
      <w:r>
        <w:t xml:space="preserve">      void Display();</w:t>
      </w:r>
    </w:p>
    <w:p w:rsidR="00D32DA8" w:rsidRDefault="00D32DA8" w:rsidP="00D32DA8">
      <w:pPr>
        <w:pStyle w:val="Subtitle"/>
        <w:spacing w:line="240" w:lineRule="auto"/>
      </w:pPr>
      <w:r>
        <w:t xml:space="preserve">      int SIZE();</w:t>
      </w:r>
    </w:p>
    <w:p w:rsidR="00D32DA8" w:rsidRDefault="00D32DA8" w:rsidP="00D32DA8">
      <w:pPr>
        <w:pStyle w:val="Subtitle"/>
        <w:spacing w:line="240" w:lineRule="auto"/>
      </w:pPr>
      <w:r>
        <w:t xml:space="preserve">      void PushBack(int);</w:t>
      </w:r>
    </w:p>
    <w:p w:rsidR="00D32DA8" w:rsidRDefault="00D32DA8" w:rsidP="00D32DA8">
      <w:pPr>
        <w:pStyle w:val="Subtitle"/>
        <w:spacing w:line="240" w:lineRule="auto"/>
      </w:pPr>
      <w:r>
        <w:lastRenderedPageBreak/>
        <w:t xml:space="preserve">      /// Over Loaded Methods...</w:t>
      </w:r>
    </w:p>
    <w:p w:rsidR="00D32DA8" w:rsidRDefault="00D32DA8" w:rsidP="00D32DA8">
      <w:pPr>
        <w:pStyle w:val="Subtitle"/>
        <w:spacing w:line="240" w:lineRule="auto"/>
      </w:pPr>
      <w:r>
        <w:t xml:space="preserve">      double operator[](int);</w:t>
      </w:r>
    </w:p>
    <w:p w:rsidR="00D32DA8" w:rsidRDefault="00D32DA8" w:rsidP="00D32DA8">
      <w:pPr>
        <w:pStyle w:val="Subtitle"/>
        <w:spacing w:line="240" w:lineRule="auto"/>
      </w:pPr>
      <w:r>
        <w:t xml:space="preserve">      MyVector operator*(int);</w:t>
      </w:r>
    </w:p>
    <w:p w:rsidR="00D32DA8" w:rsidRDefault="00D32DA8" w:rsidP="00D32DA8">
      <w:pPr>
        <w:pStyle w:val="Subtitle"/>
        <w:spacing w:line="240" w:lineRule="auto"/>
      </w:pPr>
      <w:r>
        <w:t xml:space="preserve">      MyVector operator*(MyVector &amp;);</w:t>
      </w:r>
    </w:p>
    <w:p w:rsidR="00D32DA8" w:rsidRDefault="00D32DA8" w:rsidP="00D32DA8">
      <w:pPr>
        <w:pStyle w:val="Subtitle"/>
        <w:spacing w:line="240" w:lineRule="auto"/>
      </w:pPr>
      <w:r>
        <w:t xml:space="preserve">      MyVector operator+(MyVector &amp;);</w:t>
      </w:r>
    </w:p>
    <w:p w:rsidR="00D32DA8" w:rsidRDefault="00D32DA8" w:rsidP="00D32DA8">
      <w:pPr>
        <w:pStyle w:val="Subtitle"/>
        <w:spacing w:line="240" w:lineRule="auto"/>
      </w:pPr>
      <w:r>
        <w:t xml:space="preserve">      /// Friend Functions...</w:t>
      </w:r>
    </w:p>
    <w:p w:rsidR="00D32DA8" w:rsidRDefault="00D32DA8" w:rsidP="00D32DA8">
      <w:pPr>
        <w:pStyle w:val="Subtitle"/>
        <w:spacing w:line="240" w:lineRule="auto"/>
      </w:pPr>
      <w:r>
        <w:t xml:space="preserve">      friend MyVector operator*(MyVector &amp; , int);</w:t>
      </w:r>
    </w:p>
    <w:p w:rsidR="00D32DA8" w:rsidRDefault="00D32DA8" w:rsidP="00D32DA8">
      <w:pPr>
        <w:pStyle w:val="Subtitle"/>
        <w:spacing w:line="240" w:lineRule="auto"/>
      </w:pPr>
      <w:r>
        <w:t xml:space="preserve">      friend MyVector operator*(MyVector &amp; , MyVector &amp;);</w:t>
      </w:r>
    </w:p>
    <w:p w:rsidR="00D32DA8" w:rsidRDefault="00D32DA8" w:rsidP="00D32DA8">
      <w:pPr>
        <w:pStyle w:val="Subtitle"/>
        <w:spacing w:line="240" w:lineRule="auto"/>
      </w:pPr>
      <w:r>
        <w:t xml:space="preserve">      friend MyVector operator+(MyVector &amp; , MyVector &amp;);</w:t>
      </w:r>
    </w:p>
    <w:p w:rsidR="00D32DA8" w:rsidRDefault="00D32DA8" w:rsidP="00D32DA8">
      <w:pPr>
        <w:pStyle w:val="Subtitle"/>
        <w:spacing w:line="240" w:lineRule="auto"/>
      </w:pPr>
      <w:r>
        <w:t xml:space="preserve">      friend void operator &lt;&lt;</w:t>
      </w:r>
      <w:r>
        <w:t>(ostream&amp; out, MyVector &amp;temp);</w:t>
      </w:r>
    </w:p>
    <w:p w:rsidR="00D32DA8" w:rsidRDefault="00D32DA8" w:rsidP="000E6554">
      <w:pPr>
        <w:pStyle w:val="Subtitle"/>
        <w:spacing w:line="240" w:lineRule="auto"/>
      </w:pPr>
      <w:r>
        <w:t>};</w:t>
      </w:r>
    </w:p>
    <w:p w:rsidR="00352830" w:rsidRDefault="006C2168" w:rsidP="000E6554">
      <w:pPr>
        <w:pStyle w:val="Subtitle"/>
        <w:spacing w:line="240" w:lineRule="auto"/>
      </w:pPr>
      <w:r>
        <w:t xml:space="preserve"> Member Functions and Data Member Detail</w:t>
      </w:r>
    </w:p>
    <w:p w:rsidR="000E6554" w:rsidRDefault="006C2168" w:rsidP="000E6554">
      <w:pPr>
        <w:pStyle w:val="Subtitle"/>
        <w:spacing w:line="240" w:lineRule="auto"/>
      </w:pPr>
      <w:r>
        <w:t xml:space="preserve">  </w:t>
      </w:r>
      <w:r w:rsidR="000E6554">
        <w:t>class MyVector</w:t>
      </w:r>
      <w:r w:rsidR="00C06867">
        <w:t xml:space="preserve"> </w:t>
      </w:r>
      <w:r w:rsidR="000E6554">
        <w:t>{</w:t>
      </w:r>
    </w:p>
    <w:p w:rsidR="000E6554" w:rsidRDefault="005F7126" w:rsidP="000E6554">
      <w:pPr>
        <w:pStyle w:val="Subtitle"/>
        <w:spacing w:line="240" w:lineRule="auto"/>
      </w:pPr>
      <w:r>
        <w:t xml:space="preserve">    private</w:t>
      </w:r>
      <w:r w:rsidR="000E6554">
        <w:t>:</w:t>
      </w:r>
      <w:r w:rsidR="00FA5114">
        <w:t xml:space="preserve">               /// Private Members</w:t>
      </w:r>
    </w:p>
    <w:p w:rsidR="000E6554" w:rsidRDefault="000E6554" w:rsidP="00F03CCA">
      <w:pPr>
        <w:pStyle w:val="Subtitle"/>
        <w:numPr>
          <w:ilvl w:val="0"/>
          <w:numId w:val="35"/>
        </w:numPr>
        <w:spacing w:line="240" w:lineRule="auto"/>
      </w:pPr>
      <w:r>
        <w:t>int</w:t>
      </w:r>
      <w:r w:rsidR="005F7126">
        <w:t xml:space="preserve"> </w:t>
      </w:r>
      <w:r>
        <w:t>Lenth;</w:t>
      </w:r>
    </w:p>
    <w:p w:rsidR="00301726" w:rsidRDefault="00F03CCA" w:rsidP="000E6554">
      <w:pPr>
        <w:pStyle w:val="Subtitle"/>
        <w:spacing w:line="240" w:lineRule="auto"/>
      </w:pPr>
      <w:r>
        <w:t xml:space="preserve">                         </w:t>
      </w:r>
      <w:r w:rsidR="00E00925">
        <w:t xml:space="preserve">    </w:t>
      </w:r>
      <w:r>
        <w:t xml:space="preserve"> </w:t>
      </w:r>
      <w:r w:rsidR="00301726">
        <w:t>Length is Private Da</w:t>
      </w:r>
      <w:r>
        <w:t>ta Member of the Class MyVector it store the Vector Length of any object.</w:t>
      </w:r>
    </w:p>
    <w:p w:rsidR="00F03CCA" w:rsidRDefault="000E6554" w:rsidP="00F03CCA">
      <w:pPr>
        <w:pStyle w:val="Subtitle"/>
        <w:numPr>
          <w:ilvl w:val="0"/>
          <w:numId w:val="35"/>
        </w:numPr>
        <w:spacing w:line="240" w:lineRule="auto"/>
      </w:pPr>
      <w:r>
        <w:lastRenderedPageBreak/>
        <w:t>double *ptr;</w:t>
      </w:r>
    </w:p>
    <w:p w:rsidR="00F03CCA" w:rsidRDefault="00E00925" w:rsidP="000E6554">
      <w:pPr>
        <w:pStyle w:val="Subtitle"/>
        <w:spacing w:line="240" w:lineRule="auto"/>
      </w:pPr>
      <w:r>
        <w:t xml:space="preserve">                                             </w:t>
      </w:r>
      <w:r w:rsidR="00B92A97">
        <w:t xml:space="preserve">It is Double type pointer with the help of this pointer we make the vector for the object of MyVector Class </w:t>
      </w:r>
      <w:r w:rsidR="00DF7D15">
        <w:t>its</w:t>
      </w:r>
      <w:r w:rsidR="00B92A97">
        <w:t xml:space="preserve"> SIZE depend on the length</w:t>
      </w:r>
      <w:r w:rsidR="00DF7D15">
        <w:t xml:space="preserve"> that object</w:t>
      </w:r>
      <w:r w:rsidR="00B92A97">
        <w:t xml:space="preserve">. </w:t>
      </w:r>
    </w:p>
    <w:p w:rsidR="000E6554" w:rsidRDefault="000E6554" w:rsidP="000E6554">
      <w:pPr>
        <w:pStyle w:val="Subtitle"/>
        <w:spacing w:line="240" w:lineRule="auto"/>
      </w:pPr>
      <w:r>
        <w:t xml:space="preserve">    public:</w:t>
      </w:r>
      <w:r w:rsidR="00FA5114">
        <w:t xml:space="preserve">     </w:t>
      </w:r>
      <w:r w:rsidR="0055480B">
        <w:t xml:space="preserve">          </w:t>
      </w:r>
      <w:r w:rsidR="00FA5114">
        <w:t xml:space="preserve">/// Public Member Functions </w:t>
      </w:r>
    </w:p>
    <w:p w:rsidR="000E6554" w:rsidRDefault="000E6554" w:rsidP="00CD70EA">
      <w:pPr>
        <w:pStyle w:val="Heading1"/>
      </w:pPr>
      <w:r>
        <w:t>MyVector</w:t>
      </w:r>
      <w:r w:rsidR="00417868">
        <w:t xml:space="preserve"> </w:t>
      </w:r>
      <w:r>
        <w:t>();</w:t>
      </w:r>
    </w:p>
    <w:p w:rsidR="00CD70EA" w:rsidRDefault="00CD70EA" w:rsidP="00CD70EA">
      <w:pPr>
        <w:pStyle w:val="Subtitle"/>
        <w:spacing w:line="240" w:lineRule="auto"/>
        <w:ind w:left="1245"/>
      </w:pPr>
      <w:r>
        <w:t>MyVector::MyVector(){</w:t>
      </w:r>
    </w:p>
    <w:p w:rsidR="00CD70EA" w:rsidRDefault="00CD70EA" w:rsidP="00CD70EA">
      <w:pPr>
        <w:pStyle w:val="Subtitle"/>
        <w:spacing w:line="240" w:lineRule="auto"/>
        <w:ind w:left="1245"/>
      </w:pPr>
      <w:r>
        <w:t xml:space="preserve">  Lenth=0;</w:t>
      </w:r>
    </w:p>
    <w:p w:rsidR="00CD70EA" w:rsidRDefault="00CD70EA" w:rsidP="00CD70EA">
      <w:pPr>
        <w:pStyle w:val="Subtitle"/>
        <w:spacing w:line="240" w:lineRule="auto"/>
        <w:ind w:left="1245"/>
      </w:pPr>
      <w:r>
        <w:t xml:space="preserve">  ptr=NULL;</w:t>
      </w:r>
    </w:p>
    <w:p w:rsidR="00CD70EA" w:rsidRDefault="00CD70EA" w:rsidP="00CD70EA">
      <w:pPr>
        <w:pStyle w:val="Subtitle"/>
        <w:spacing w:line="240" w:lineRule="auto"/>
        <w:ind w:left="1245"/>
      </w:pPr>
      <w:r>
        <w:t xml:space="preserve">  cout&lt;&lt;"One object is Created that has zero Lenth and Null Pointer Array...\n";</w:t>
      </w:r>
    </w:p>
    <w:p w:rsidR="00CD70EA" w:rsidRDefault="00CD70EA" w:rsidP="00CD70EA">
      <w:pPr>
        <w:pStyle w:val="Subtitle"/>
        <w:spacing w:line="240" w:lineRule="auto"/>
        <w:ind w:left="1245"/>
      </w:pPr>
      <w:r>
        <w:t>}</w:t>
      </w:r>
    </w:p>
    <w:p w:rsidR="001A0645" w:rsidRDefault="001A0645" w:rsidP="000E6554">
      <w:pPr>
        <w:pStyle w:val="Subtitle"/>
        <w:spacing w:line="240" w:lineRule="auto"/>
      </w:pPr>
      <w:r>
        <w:t xml:space="preserve">                </w:t>
      </w:r>
      <w:r w:rsidR="00CD70EA">
        <w:t xml:space="preserve">  </w:t>
      </w:r>
      <w:r>
        <w:t xml:space="preserve"> This is a by default constructor that automatically called </w:t>
      </w:r>
      <w:r w:rsidR="00B56ECD">
        <w:t xml:space="preserve">when </w:t>
      </w:r>
      <w:r w:rsidR="0055480B">
        <w:t xml:space="preserve">an Object of MyVector Class is Created without any parameters in any place in program.  </w:t>
      </w:r>
    </w:p>
    <w:p w:rsidR="000E6554" w:rsidRDefault="000E6554" w:rsidP="00CD70EA">
      <w:pPr>
        <w:pStyle w:val="Heading1"/>
      </w:pPr>
      <w:r>
        <w:t>MyVector(int);</w:t>
      </w:r>
    </w:p>
    <w:p w:rsidR="002F18C0" w:rsidRDefault="002F18C0" w:rsidP="000E6554">
      <w:pPr>
        <w:pStyle w:val="Subtitle"/>
        <w:spacing w:line="240" w:lineRule="auto"/>
      </w:pPr>
      <w:r>
        <w:t xml:space="preserve">           It is Second constructor of MyVector Class that accept a int type data as a parameter. With the help of this constant constructor (Set the Length of that object and a vector create for it).</w:t>
      </w:r>
      <w:r w:rsidR="002E4F85">
        <w:t xml:space="preserve"> </w:t>
      </w:r>
      <w:r>
        <w:t xml:space="preserve"> </w:t>
      </w:r>
    </w:p>
    <w:p w:rsidR="000E6554" w:rsidRDefault="000E6554" w:rsidP="00CD70EA">
      <w:pPr>
        <w:pStyle w:val="Heading1"/>
      </w:pPr>
      <w:r w:rsidRPr="00CD70EA">
        <w:rPr>
          <w:rStyle w:val="Heading1Char"/>
        </w:rPr>
        <w:t>MyVector</w:t>
      </w:r>
      <w:r w:rsidR="003F1C7D" w:rsidRPr="00CD70EA">
        <w:rPr>
          <w:rStyle w:val="Heading1Char"/>
        </w:rPr>
        <w:t xml:space="preserve"> </w:t>
      </w:r>
      <w:r w:rsidRPr="00CD70EA">
        <w:rPr>
          <w:rStyle w:val="Heading1Char"/>
        </w:rPr>
        <w:t>(const MyVector&amp;)</w:t>
      </w:r>
      <w:r w:rsidR="003F1C7D" w:rsidRPr="00CD70EA">
        <w:rPr>
          <w:rStyle w:val="Heading1Char"/>
        </w:rPr>
        <w:t xml:space="preserve"> </w:t>
      </w:r>
      <w:r w:rsidRPr="00CD70EA">
        <w:rPr>
          <w:rStyle w:val="Heading1Char"/>
        </w:rPr>
        <w:t>;</w:t>
      </w:r>
      <w:r>
        <w:t xml:space="preserve"> </w:t>
      </w:r>
      <w:r w:rsidR="00CD70EA">
        <w:t xml:space="preserve">   </w:t>
      </w:r>
    </w:p>
    <w:p w:rsidR="002E4F85" w:rsidRDefault="002E4F85" w:rsidP="000E6554">
      <w:pPr>
        <w:pStyle w:val="Subtitle"/>
        <w:spacing w:line="240" w:lineRule="auto"/>
      </w:pPr>
      <w:r>
        <w:t xml:space="preserve">      </w:t>
      </w:r>
      <w:r w:rsidR="003F1C7D">
        <w:t xml:space="preserve">  It is also a Constructor of MyVector class but it is deferent from above Constructors because it is accepting an Object as a parameter and create a copy of this object then </w:t>
      </w:r>
      <w:r w:rsidR="00DD541F">
        <w:t xml:space="preserve">return this </w:t>
      </w:r>
      <w:r w:rsidR="00AA5C05">
        <w:t xml:space="preserve">to where it is calling </w:t>
      </w:r>
      <w:r w:rsidR="00DD541F">
        <w:t>copy.</w:t>
      </w:r>
      <w:r w:rsidR="003F1C7D">
        <w:t xml:space="preserve"> </w:t>
      </w:r>
    </w:p>
    <w:p w:rsidR="000E6554" w:rsidRDefault="000E6554" w:rsidP="00CD70EA">
      <w:pPr>
        <w:pStyle w:val="Heading1"/>
      </w:pPr>
      <w:r>
        <w:lastRenderedPageBreak/>
        <w:t>~MyVector();</w:t>
      </w:r>
    </w:p>
    <w:p w:rsidR="00A96AF3" w:rsidRDefault="00A96AF3" w:rsidP="000E6554">
      <w:pPr>
        <w:pStyle w:val="Subtitle"/>
        <w:spacing w:line="240" w:lineRule="auto"/>
      </w:pPr>
      <w:r>
        <w:t>This is MyVector Class Destructor it automatically called when obje</w:t>
      </w:r>
      <w:r w:rsidR="00CE6CBE">
        <w:t>ct of MyVector class Destroyed.</w:t>
      </w:r>
    </w:p>
    <w:p w:rsidR="001C5257" w:rsidRDefault="000E6554" w:rsidP="00CD70EA">
      <w:pPr>
        <w:pStyle w:val="Heading1"/>
      </w:pPr>
      <w:r>
        <w:t>bool Redimention(int);</w:t>
      </w:r>
    </w:p>
    <w:p w:rsidR="001C5257" w:rsidRDefault="001C5257" w:rsidP="001C5257">
      <w:pPr>
        <w:pStyle w:val="Subtitle"/>
        <w:spacing w:line="240" w:lineRule="auto"/>
      </w:pPr>
      <w:r>
        <w:t>This is a Re Dimension member function of MyVector Class. It Accept a int type constant and update the length SIZE of that object.</w:t>
      </w:r>
    </w:p>
    <w:p w:rsidR="000E6554" w:rsidRDefault="001C5257" w:rsidP="002B2248">
      <w:pPr>
        <w:pStyle w:val="Subtitle"/>
        <w:spacing w:line="240" w:lineRule="auto"/>
      </w:pPr>
      <w:r>
        <w:t xml:space="preserve">          For Example: if the Previous SIZE the Length and Vector is 5 and when we call </w:t>
      </w:r>
      <w:r w:rsidR="001756BD">
        <w:t xml:space="preserve">Re dimension </w:t>
      </w:r>
      <w:r>
        <w:t>(10) and passed 10 through parameter this function Set the Length 10 and Increase the SIZE of Vector.</w:t>
      </w:r>
    </w:p>
    <w:p w:rsidR="002B2248" w:rsidRDefault="000E6554" w:rsidP="00CD70EA">
      <w:pPr>
        <w:pStyle w:val="Heading1"/>
      </w:pPr>
      <w:r>
        <w:t>int SIZE();</w:t>
      </w:r>
    </w:p>
    <w:p w:rsidR="000E6554" w:rsidRDefault="002B2248" w:rsidP="000543CF">
      <w:pPr>
        <w:pStyle w:val="Subtitle"/>
        <w:spacing w:line="240" w:lineRule="auto"/>
      </w:pPr>
      <w:r>
        <w:t>This</w:t>
      </w:r>
      <w:r w:rsidR="00514460">
        <w:t xml:space="preserve"> is </w:t>
      </w:r>
      <w:r>
        <w:t xml:space="preserve"> a SIZE function</w:t>
      </w:r>
      <w:r w:rsidR="00514460">
        <w:t xml:space="preserve"> that return the SIZE of object Vector</w:t>
      </w:r>
      <w:r w:rsidR="00194F50">
        <w:t xml:space="preserve"> when you call it.</w:t>
      </w:r>
      <w:r w:rsidR="00514460">
        <w:t xml:space="preserve"> </w:t>
      </w:r>
    </w:p>
    <w:p w:rsidR="000E6554" w:rsidRDefault="000E6554" w:rsidP="00D54D72">
      <w:pPr>
        <w:pStyle w:val="Heading1"/>
      </w:pPr>
      <w:r>
        <w:t xml:space="preserve">      </w:t>
      </w:r>
      <w:r w:rsidR="00CD70EA">
        <w:t xml:space="preserve">              </w:t>
      </w:r>
      <w:r>
        <w:t xml:space="preserve">/// Over Loaded </w:t>
      </w:r>
      <w:r w:rsidR="004C3182">
        <w:t xml:space="preserve">Member </w:t>
      </w:r>
      <w:r>
        <w:t>Methods...</w:t>
      </w:r>
    </w:p>
    <w:p w:rsidR="00CD70EA" w:rsidRPr="00CD70EA" w:rsidRDefault="00CD70EA" w:rsidP="00CD70EA"/>
    <w:p w:rsidR="000E6554" w:rsidRDefault="000E6554" w:rsidP="00CD70EA">
      <w:pPr>
        <w:pStyle w:val="Heading1"/>
      </w:pPr>
      <w:r>
        <w:t>double operator[](int);</w:t>
      </w:r>
      <w:r w:rsidR="000543CF">
        <w:t xml:space="preserve"> </w:t>
      </w:r>
    </w:p>
    <w:p w:rsidR="00B078F4" w:rsidRDefault="000543CF" w:rsidP="000E6554">
      <w:pPr>
        <w:pStyle w:val="Subtitle"/>
        <w:spacing w:line="240" w:lineRule="auto"/>
      </w:pPr>
      <w:r>
        <w:t xml:space="preserve">This is </w:t>
      </w:r>
      <w:r w:rsidR="0027616D">
        <w:t>an</w:t>
      </w:r>
      <w:r w:rsidR="00FB0EB7">
        <w:t xml:space="preserve"> </w:t>
      </w:r>
      <w:r>
        <w:t xml:space="preserve">overloaded Function </w:t>
      </w:r>
      <w:r w:rsidR="00B92EC9">
        <w:t xml:space="preserve">of </w:t>
      </w:r>
      <w:r w:rsidR="00455238">
        <w:t>MyVector Class and</w:t>
      </w:r>
      <w:r>
        <w:t xml:space="preserve"> accept the int type constant and</w:t>
      </w:r>
      <w:r w:rsidR="009E35EF">
        <w:t xml:space="preserve"> return the value that place a specific </w:t>
      </w:r>
      <w:r w:rsidR="00CD70EA">
        <w:t>index in the object vector.</w:t>
      </w:r>
    </w:p>
    <w:p w:rsidR="000E6554" w:rsidRDefault="000E6554" w:rsidP="00CD70EA">
      <w:pPr>
        <w:pStyle w:val="Heading1"/>
      </w:pPr>
      <w:r>
        <w:t>MyVector operator*(int);</w:t>
      </w:r>
    </w:p>
    <w:p w:rsidR="00CD70EA" w:rsidRDefault="00B92EC9" w:rsidP="000E6554">
      <w:pPr>
        <w:pStyle w:val="Subtitle"/>
        <w:spacing w:line="240" w:lineRule="auto"/>
      </w:pPr>
      <w:r>
        <w:t>This is also an overloaded Function f</w:t>
      </w:r>
      <w:r w:rsidR="001A508A">
        <w:t>or Multiplicati</w:t>
      </w:r>
      <w:r w:rsidR="007479F2">
        <w:t>on of the vector index by index</w:t>
      </w:r>
      <w:r>
        <w:t xml:space="preserve"> with a constant </w:t>
      </w:r>
      <w:r w:rsidR="00D66025">
        <w:t>number. And return the addition vector.</w:t>
      </w:r>
    </w:p>
    <w:p w:rsidR="000E6554" w:rsidRDefault="000E6554" w:rsidP="00CD70EA">
      <w:pPr>
        <w:pStyle w:val="Heading1"/>
      </w:pPr>
      <w:r>
        <w:t>MyVector operator*(MyVector &amp;);</w:t>
      </w:r>
    </w:p>
    <w:p w:rsidR="00243814" w:rsidRDefault="00243814" w:rsidP="00243814">
      <w:pPr>
        <w:pStyle w:val="Subtitle"/>
        <w:spacing w:line="240" w:lineRule="auto"/>
      </w:pPr>
      <w:r>
        <w:t xml:space="preserve">This is a Multiplication overloaded function it is accept the address of </w:t>
      </w:r>
      <w:r w:rsidR="000B687B">
        <w:t xml:space="preserve">one </w:t>
      </w:r>
      <w:r>
        <w:t xml:space="preserve">object through the </w:t>
      </w:r>
      <w:r w:rsidR="000B687B">
        <w:t>(</w:t>
      </w:r>
      <w:r>
        <w:t>operator</w:t>
      </w:r>
      <w:r w:rsidR="000B687B">
        <w:t>)</w:t>
      </w:r>
      <w:r>
        <w:t xml:space="preserve"> key word and one object address through para</w:t>
      </w:r>
      <w:r w:rsidR="008D1EE6">
        <w:t>meter.</w:t>
      </w:r>
      <w:r w:rsidR="001D5904">
        <w:t xml:space="preserve"> This function </w:t>
      </w:r>
      <w:r w:rsidR="00D5591A">
        <w:t>returns</w:t>
      </w:r>
      <w:r w:rsidR="001D5904">
        <w:t xml:space="preserve"> the new vector that fill with the product of those two vectors.</w:t>
      </w:r>
    </w:p>
    <w:p w:rsidR="00EA73FC" w:rsidRDefault="000E6554" w:rsidP="00CD70EA">
      <w:pPr>
        <w:pStyle w:val="Heading1"/>
      </w:pPr>
      <w:r>
        <w:lastRenderedPageBreak/>
        <w:t>MyVector operator+(MyVector &amp;);</w:t>
      </w:r>
    </w:p>
    <w:p w:rsidR="00EA73FC" w:rsidRDefault="00EA73FC" w:rsidP="00EA73FC">
      <w:pPr>
        <w:pStyle w:val="Subtitle"/>
        <w:spacing w:line="240" w:lineRule="auto"/>
      </w:pPr>
      <w:r>
        <w:t>This is a</w:t>
      </w:r>
      <w:r>
        <w:t>n</w:t>
      </w:r>
      <w:r>
        <w:t xml:space="preserve"> </w:t>
      </w:r>
      <w:r>
        <w:t>Addition</w:t>
      </w:r>
      <w:r>
        <w:t xml:space="preserve"> overloaded function it is accept the address of one object through the (operator) key word and one object address through parameter. This function returns the new v</w:t>
      </w:r>
      <w:r w:rsidR="00E93174">
        <w:t>ector that fill with the Addition</w:t>
      </w:r>
      <w:r>
        <w:t xml:space="preserve"> of those two vectors</w:t>
      </w:r>
      <w:r w:rsidR="00555A77">
        <w:t>.</w:t>
      </w:r>
    </w:p>
    <w:p w:rsidR="000E6554" w:rsidRDefault="000E6554" w:rsidP="009E7A1F">
      <w:pPr>
        <w:pStyle w:val="Heading1"/>
      </w:pPr>
      <w:r>
        <w:t xml:space="preserve">      /// Friend </w:t>
      </w:r>
      <w:r w:rsidR="009E7A1F">
        <w:t xml:space="preserve">Member </w:t>
      </w:r>
      <w:r>
        <w:t>Functions...</w:t>
      </w:r>
    </w:p>
    <w:p w:rsidR="00A16F97" w:rsidRPr="00A16F97" w:rsidRDefault="00A16F97" w:rsidP="00A16F97"/>
    <w:p w:rsidR="00BD1670" w:rsidRDefault="00BD1670" w:rsidP="00BD1670">
      <w:pPr>
        <w:pStyle w:val="Subtitle"/>
        <w:spacing w:line="240" w:lineRule="auto"/>
        <w:ind w:left="885"/>
      </w:pPr>
    </w:p>
    <w:p w:rsidR="000E6554" w:rsidRDefault="000E6554" w:rsidP="00A16F97">
      <w:pPr>
        <w:pStyle w:val="Heading1"/>
      </w:pPr>
      <w:r>
        <w:t>friend MyVector operator*(MyVector &amp; , int);</w:t>
      </w:r>
    </w:p>
    <w:p w:rsidR="002722F0" w:rsidRDefault="00000121" w:rsidP="002722F0">
      <w:pPr>
        <w:pStyle w:val="Subtitle"/>
        <w:spacing w:line="240" w:lineRule="auto"/>
      </w:pPr>
      <w:r>
        <w:t xml:space="preserve">It is </w:t>
      </w:r>
      <w:r w:rsidR="00C53BDD">
        <w:t xml:space="preserve">a </w:t>
      </w:r>
      <w:r>
        <w:t>Friend member function that accept the</w:t>
      </w:r>
      <w:r w:rsidR="006E0E01">
        <w:t xml:space="preserve"> </w:t>
      </w:r>
      <w:r w:rsidR="00021532">
        <w:t>address one Object of MyVector Class and an int type</w:t>
      </w:r>
      <w:r w:rsidR="002722F0">
        <w:t xml:space="preserve"> constant number and return the </w:t>
      </w:r>
      <w:r w:rsidR="002722F0">
        <w:t>Multiplication of the vector index by index with a constant number. And return the addition vector.</w:t>
      </w:r>
    </w:p>
    <w:p w:rsidR="00BD1670" w:rsidRDefault="002722F0" w:rsidP="00BD1670">
      <w:pPr>
        <w:pStyle w:val="Subtitle"/>
        <w:spacing w:line="240" w:lineRule="auto"/>
      </w:pPr>
      <w:r>
        <w:t xml:space="preserve"> </w:t>
      </w:r>
      <w:r w:rsidR="00021532">
        <w:t xml:space="preserve"> </w:t>
      </w:r>
    </w:p>
    <w:p w:rsidR="000E6554" w:rsidRDefault="000E6554" w:rsidP="00A16F97">
      <w:pPr>
        <w:pStyle w:val="Heading1"/>
      </w:pPr>
      <w:r>
        <w:t xml:space="preserve">      friend MyVector operator*(MyVector &amp; , MyVector &amp;);</w:t>
      </w:r>
    </w:p>
    <w:p w:rsidR="00D6009F" w:rsidRDefault="00D6009F" w:rsidP="00D6009F">
      <w:pPr>
        <w:pStyle w:val="Subtitle"/>
        <w:spacing w:line="240" w:lineRule="auto"/>
      </w:pPr>
      <w:r>
        <w:t xml:space="preserve">This is a Multiplication overloaded </w:t>
      </w:r>
      <w:r>
        <w:t xml:space="preserve">Friend </w:t>
      </w:r>
      <w:r>
        <w:t>function it is accept the</w:t>
      </w:r>
      <w:r w:rsidR="00430F53">
        <w:t xml:space="preserve"> addresses of two Object of class MyVector. </w:t>
      </w:r>
      <w:r>
        <w:t>This function returns the new vector that fill with the product of those two vectors</w:t>
      </w:r>
      <w:r w:rsidR="00AC7E9C">
        <w:t xml:space="preserve"> index by index</w:t>
      </w:r>
      <w:r>
        <w:t>.</w:t>
      </w:r>
    </w:p>
    <w:p w:rsidR="00D6009F" w:rsidRDefault="00D6009F" w:rsidP="000E6554">
      <w:pPr>
        <w:pStyle w:val="Subtitle"/>
        <w:spacing w:line="240" w:lineRule="auto"/>
      </w:pPr>
    </w:p>
    <w:p w:rsidR="000E6554" w:rsidRDefault="000E6554" w:rsidP="00A16F97">
      <w:pPr>
        <w:pStyle w:val="Heading1"/>
      </w:pPr>
      <w:r>
        <w:t xml:space="preserve">      friend MyVector operator+(MyVector &amp; , MyVector &amp;);</w:t>
      </w:r>
    </w:p>
    <w:p w:rsidR="00DC52F8" w:rsidRDefault="00DC52F8" w:rsidP="000E6554">
      <w:pPr>
        <w:pStyle w:val="Subtitle"/>
        <w:spacing w:line="240" w:lineRule="auto"/>
      </w:pPr>
      <w:r>
        <w:t>This is a</w:t>
      </w:r>
      <w:r>
        <w:t>n Addition</w:t>
      </w:r>
      <w:r>
        <w:t xml:space="preserve"> overloaded Friend function it is accept the addresses of two Object of class MyVector. This function returns</w:t>
      </w:r>
      <w:r w:rsidR="00851B86">
        <w:t xml:space="preserve"> the new Vector</w:t>
      </w:r>
      <w:r w:rsidR="00A0740C">
        <w:t xml:space="preserve"> that fill with the Addition</w:t>
      </w:r>
      <w:r>
        <w:t xml:space="preserve"> of those two vectors index by index.</w:t>
      </w:r>
    </w:p>
    <w:p w:rsidR="000E6554" w:rsidRDefault="000E6554" w:rsidP="00A16F97">
      <w:pPr>
        <w:pStyle w:val="Heading1"/>
      </w:pPr>
      <w:r>
        <w:t xml:space="preserve">      friend void operator &lt;&lt;</w:t>
      </w:r>
      <w:r w:rsidR="005C4FB2">
        <w:t xml:space="preserve"> </w:t>
      </w:r>
      <w:r>
        <w:t>(ostream</w:t>
      </w:r>
      <w:r w:rsidR="00CA71C4">
        <w:t xml:space="preserve"> </w:t>
      </w:r>
      <w:r>
        <w:t>&amp; out, MyVect</w:t>
      </w:r>
      <w:r>
        <w:t>or &amp;temp);</w:t>
      </w:r>
    </w:p>
    <w:p w:rsidR="006C2168" w:rsidRDefault="005C4FB2" w:rsidP="000E6554">
      <w:pPr>
        <w:pStyle w:val="Subtitle"/>
        <w:spacing w:line="240" w:lineRule="auto"/>
      </w:pPr>
      <w:r>
        <w:t xml:space="preserve">This is a friend </w:t>
      </w:r>
      <w:r w:rsidR="00192C02">
        <w:t xml:space="preserve">Function </w:t>
      </w:r>
      <w:r w:rsidR="00A16F97">
        <w:t>for the</w:t>
      </w:r>
      <w:r w:rsidR="00CA71C4">
        <w:t xml:space="preserve"> </w:t>
      </w:r>
    </w:p>
    <w:p w:rsidR="00F15BB3" w:rsidRDefault="00E84889" w:rsidP="00E84889">
      <w:pPr>
        <w:pStyle w:val="Heading1"/>
      </w:pPr>
      <w:r>
        <w:lastRenderedPageBreak/>
        <w:t xml:space="preserve"> </w:t>
      </w:r>
      <w:r w:rsidR="00F15BB3">
        <w:t>Operator Overloading through Non-Member Functions...</w:t>
      </w:r>
    </w:p>
    <w:p w:rsidR="00E84889" w:rsidRDefault="00E84889" w:rsidP="00E84889"/>
    <w:p w:rsidR="003E03B6" w:rsidRPr="007357B1" w:rsidRDefault="004008D9" w:rsidP="00C866E0">
      <w:pPr>
        <w:rPr>
          <w:color w:val="FF0000"/>
        </w:rPr>
      </w:pPr>
      <w:r w:rsidRPr="007357B1">
        <w:rPr>
          <w:color w:val="FF0000"/>
        </w:rPr>
        <w:t xml:space="preserve">Remarks: </w:t>
      </w:r>
      <w:r w:rsidR="00C866E0" w:rsidRPr="007357B1">
        <w:rPr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       T</w:t>
      </w:r>
      <w:r w:rsidR="003E03B6" w:rsidRPr="007357B1">
        <w:rPr>
          <w:color w:val="FF0000"/>
        </w:rPr>
        <w:t>hese Nonmember Functions use the a friend function of MyVector class and Perform the their related Works…</w:t>
      </w:r>
    </w:p>
    <w:p w:rsidR="00F15BB3" w:rsidRDefault="00F15BB3" w:rsidP="00E84889">
      <w:pPr>
        <w:pStyle w:val="Heading1"/>
      </w:pPr>
      <w:r>
        <w:t>MyVector operator*=(MyVector &amp;, int);</w:t>
      </w:r>
    </w:p>
    <w:p w:rsidR="00AF4E54" w:rsidRDefault="00AF4E54" w:rsidP="00AF4E54">
      <w:pPr>
        <w:pStyle w:val="Subtitle"/>
        <w:spacing w:line="240" w:lineRule="auto"/>
      </w:pPr>
      <w:r>
        <w:t>It is a</w:t>
      </w:r>
      <w:r w:rsidR="000339F7">
        <w:t>n</w:t>
      </w:r>
      <w:r>
        <w:t xml:space="preserve"> </w:t>
      </w:r>
      <w:r w:rsidR="003E2DB6">
        <w:t>overloaded</w:t>
      </w:r>
      <w:r w:rsidR="003E2DB6">
        <w:t xml:space="preserve"> </w:t>
      </w:r>
      <w:r>
        <w:t>Non</w:t>
      </w:r>
      <w:r>
        <w:t>member function that accept the address one Object of MyVector Class and an int type constant number and return the Multiplication of the vector index by index with a constant number. And return the addition vector</w:t>
      </w:r>
      <w:r w:rsidR="00B871A3">
        <w:t xml:space="preserve"> of MyVector class</w:t>
      </w:r>
      <w:r>
        <w:t>.</w:t>
      </w:r>
    </w:p>
    <w:p w:rsidR="00F15BB3" w:rsidRDefault="00F15BB3" w:rsidP="00783571">
      <w:pPr>
        <w:pStyle w:val="Heading1"/>
      </w:pPr>
      <w:r>
        <w:t>MyVector operator*=(MyVector &amp;,MyVector &amp;);</w:t>
      </w:r>
    </w:p>
    <w:p w:rsidR="00783571" w:rsidRDefault="00783571" w:rsidP="00783571">
      <w:pPr>
        <w:pStyle w:val="Subtitle"/>
        <w:spacing w:line="240" w:lineRule="auto"/>
      </w:pPr>
      <w:r>
        <w:t xml:space="preserve">This is a </w:t>
      </w:r>
      <w:r w:rsidR="00575BA4">
        <w:t xml:space="preserve">Nonmember </w:t>
      </w:r>
      <w:r w:rsidR="003E2DB6">
        <w:t>M</w:t>
      </w:r>
      <w:r w:rsidR="003E2DB6">
        <w:t>ultiplication overloaded</w:t>
      </w:r>
      <w:r w:rsidR="00575BA4">
        <w:t xml:space="preserve"> </w:t>
      </w:r>
      <w:r>
        <w:t>function it is accept the addresses of two Object of class MyVecto</w:t>
      </w:r>
      <w:r w:rsidR="00AF5192">
        <w:t>r</w:t>
      </w:r>
      <w:r>
        <w:t>. This function returns the new vector that fill with the product of those two vectors index by index.</w:t>
      </w:r>
    </w:p>
    <w:p w:rsidR="00F15BB3" w:rsidRDefault="00F15BB3" w:rsidP="00AF5192">
      <w:pPr>
        <w:pStyle w:val="Heading1"/>
      </w:pPr>
      <w:r>
        <w:t>MyVector operator+=(MyVector &amp;,MyVector &amp;);</w:t>
      </w:r>
    </w:p>
    <w:p w:rsidR="00AF5192" w:rsidRDefault="00AF5192" w:rsidP="00AF5192">
      <w:pPr>
        <w:pStyle w:val="Subtitle"/>
        <w:spacing w:line="240" w:lineRule="auto"/>
      </w:pPr>
      <w:r>
        <w:t xml:space="preserve">This is an </w:t>
      </w:r>
      <w:r>
        <w:t xml:space="preserve">Nonmember </w:t>
      </w:r>
      <w:r>
        <w:t>Addition</w:t>
      </w:r>
      <w:r w:rsidR="00F52FA0">
        <w:t xml:space="preserve"> overloaded </w:t>
      </w:r>
      <w:r>
        <w:t>function it is accept the addresses of two Object of class MyVector. This function returns the new Vector that fill with the Addition of those two vectors index by index.</w:t>
      </w:r>
    </w:p>
    <w:p w:rsidR="00AF5192" w:rsidRPr="00AF5192" w:rsidRDefault="00AF5192" w:rsidP="00AF5192"/>
    <w:p w:rsidR="00301726" w:rsidRPr="006C2168" w:rsidRDefault="00301726" w:rsidP="000E6554">
      <w:pPr>
        <w:pStyle w:val="Subtitle"/>
        <w:spacing w:line="240" w:lineRule="auto"/>
        <w:rPr>
          <w:i w:val="0"/>
          <w:color w:val="53548A" w:themeColor="accent1"/>
          <w:sz w:val="20"/>
          <w:szCs w:val="20"/>
        </w:rPr>
      </w:pPr>
    </w:p>
    <w:sectPr w:rsidR="00301726" w:rsidRPr="006C2168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A5E" w:rsidRDefault="000A1A5E">
      <w:r>
        <w:separator/>
      </w:r>
    </w:p>
    <w:p w:rsidR="000A1A5E" w:rsidRDefault="000A1A5E"/>
    <w:p w:rsidR="000A1A5E" w:rsidRDefault="000A1A5E"/>
    <w:p w:rsidR="000A1A5E" w:rsidRDefault="000A1A5E"/>
    <w:p w:rsidR="000A1A5E" w:rsidRDefault="000A1A5E"/>
  </w:endnote>
  <w:endnote w:type="continuationSeparator" w:id="0">
    <w:p w:rsidR="000A1A5E" w:rsidRDefault="000A1A5E">
      <w:r>
        <w:continuationSeparator/>
      </w:r>
    </w:p>
    <w:p w:rsidR="000A1A5E" w:rsidRDefault="000A1A5E"/>
    <w:p w:rsidR="000A1A5E" w:rsidRDefault="000A1A5E"/>
    <w:p w:rsidR="000A1A5E" w:rsidRDefault="000A1A5E"/>
    <w:p w:rsidR="000A1A5E" w:rsidRDefault="000A1A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EF7" w:rsidRDefault="007A1EF7">
    <w:pPr>
      <w:jc w:val="right"/>
    </w:pPr>
  </w:p>
  <w:p w:rsidR="007A1EF7" w:rsidRDefault="008715FF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144F5">
      <w:rPr>
        <w:noProof/>
      </w:rPr>
      <w:t>6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7A1EF7" w:rsidRDefault="00482141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137D799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ClcIAAADaAAAADwAAAGRycy9kb3ducmV2LnhtbESPX2vCMBTF3wd+h3AFX8ZMKyKjGmUo&#10;gyHoWFffL821LWtuShNt66c3grDHw/nz46w2vanFlVpXWVYQTyMQxLnVFRcKst/Pt3cQziNrrC2T&#10;goEcbNajlxUm2nb8Q9fUFyKMsEtQQel9k0jp8pIMuqltiIN3tq1BH2RbSN1iF8ZNLWdRtJAGKw6E&#10;EhvalpT/pRcTuK/fl313GzIadhQf54fodIozpSbj/mMJwlPv/8PP9pdWsIDHlXA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AClcIAAADaAAAADwAAAAAAAAAAAAAA&#10;AAChAgAAZHJzL2Rvd25yZXYueG1sUEsFBgAAAAAEAAQA+QAAAJADAAAAAA=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VOsIAAADaAAAADwAAAGRycy9kb3ducmV2LnhtbESPT4vCMBTE78J+h/AEb5rag0rXKLpY&#10;ENaLfw4eH81rG7Z5KU3Uup/eLCx4HGbmN8xy3dtG3KnzxrGC6SQBQVw4bbhScDnn4wUIH5A1No5J&#10;wZM8rFcfgyVm2j34SPdTqESEsM9QQR1Cm0npi5os+olriaNXus5iiLKrpO7wEeG2kWmSzKRFw3Gh&#10;xpa+aip+TjeroPxOrhcsy7nZLoxM8/x8SHe/So2G/eYTRKA+vMP/7b1WMIe/K/EG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XVOsIAAADa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:rsidR="007A1EF7" w:rsidRDefault="007A1EF7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EF7" w:rsidRDefault="007A1EF7">
    <w:pPr>
      <w:jc w:val="right"/>
    </w:pPr>
  </w:p>
  <w:p w:rsidR="007A1EF7" w:rsidRDefault="008715FF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144F5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7A1EF7" w:rsidRDefault="00482141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17780" r="15240" b="1333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B65091E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hDcIAAADaAAAADwAAAGRycy9kb3ducmV2LnhtbESPX2vCMBTF3wd+h3CFvYimdUOkGkU2&#10;hDHYRK3vl+baFpub0kTb+unNQNjj4fz5cZbrzlTiRo0rLSuIJxEI4szqknMF6XE7noNwHlljZZkU&#10;9ORgvRq8LDHRtuU93Q4+F2GEXYIKCu/rREqXFWTQTWxNHLyzbQz6IJtc6gbbMG4qOY2imTRYciAU&#10;WNNHQdnlcDWBO9pdv9t7n1L/SfHv+090OsWpUq/DbrMA4anz/+Fn+0sreIO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ehDc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LTcMAAADaAAAADwAAAGRycy9kb3ducmV2LnhtbESPQWvCQBSE7wX/w/IEb3XTI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S03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7A1EF7" w:rsidRDefault="007A1EF7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A5E" w:rsidRDefault="000A1A5E">
      <w:r>
        <w:separator/>
      </w:r>
    </w:p>
    <w:p w:rsidR="000A1A5E" w:rsidRDefault="000A1A5E"/>
    <w:p w:rsidR="000A1A5E" w:rsidRDefault="000A1A5E"/>
    <w:p w:rsidR="000A1A5E" w:rsidRDefault="000A1A5E"/>
    <w:p w:rsidR="000A1A5E" w:rsidRDefault="000A1A5E"/>
  </w:footnote>
  <w:footnote w:type="continuationSeparator" w:id="0">
    <w:p w:rsidR="000A1A5E" w:rsidRDefault="000A1A5E">
      <w:r>
        <w:continuationSeparator/>
      </w:r>
    </w:p>
    <w:p w:rsidR="000A1A5E" w:rsidRDefault="000A1A5E"/>
    <w:p w:rsidR="000A1A5E" w:rsidRDefault="000A1A5E"/>
    <w:p w:rsidR="000A1A5E" w:rsidRDefault="000A1A5E"/>
    <w:p w:rsidR="000A1A5E" w:rsidRDefault="000A1A5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A1EF7" w:rsidRDefault="006456E3">
        <w:pPr>
          <w:pStyle w:val="Header"/>
          <w:pBdr>
            <w:bottom w:val="single" w:sz="4" w:space="0" w:color="auto"/>
          </w:pBdr>
        </w:pPr>
        <w:r>
          <w:t>Muhammad Hamza</w:t>
        </w:r>
      </w:p>
    </w:sdtContent>
  </w:sdt>
  <w:p w:rsidR="007A1EF7" w:rsidRDefault="007A1E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A1EF7" w:rsidRDefault="006456E3">
        <w:pPr>
          <w:pStyle w:val="Header"/>
          <w:pBdr>
            <w:bottom w:val="single" w:sz="4" w:space="0" w:color="auto"/>
          </w:pBdr>
          <w:jc w:val="right"/>
        </w:pPr>
        <w:r>
          <w:t>Muhammad Hamza</w:t>
        </w:r>
      </w:p>
    </w:sdtContent>
  </w:sdt>
  <w:p w:rsidR="007A1EF7" w:rsidRDefault="007A1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UrbanBulletedList"/>
  </w:abstractNum>
  <w:abstractNum w:abstractNumId="11" w15:restartNumberingAfterBreak="0">
    <w:nsid w:val="0EDC38E4"/>
    <w:multiLevelType w:val="multilevel"/>
    <w:tmpl w:val="33B056D0"/>
    <w:numStyleLink w:val="UrbanBulletedList"/>
  </w:abstractNum>
  <w:abstractNum w:abstractNumId="12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UrbanNumberedList"/>
  </w:abstractNum>
  <w:abstractNum w:abstractNumId="15" w15:restartNumberingAfterBreak="0">
    <w:nsid w:val="1DDE73E0"/>
    <w:multiLevelType w:val="multilevel"/>
    <w:tmpl w:val="33B056D0"/>
    <w:numStyleLink w:val="UrbanBulletedList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2A0F36"/>
    <w:multiLevelType w:val="hybridMultilevel"/>
    <w:tmpl w:val="03E83A38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5" w15:restartNumberingAfterBreak="0">
    <w:nsid w:val="63E8022B"/>
    <w:multiLevelType w:val="multilevel"/>
    <w:tmpl w:val="33B056D0"/>
    <w:numStyleLink w:val="UrbanBulletedList"/>
  </w:abstractNum>
  <w:abstractNum w:abstractNumId="26" w15:restartNumberingAfterBreak="0">
    <w:nsid w:val="6F0D0B31"/>
    <w:multiLevelType w:val="multilevel"/>
    <w:tmpl w:val="7AC6A14E"/>
    <w:numStyleLink w:val="UrbanNumberedList"/>
  </w:abstractNum>
  <w:abstractNum w:abstractNumId="27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740294"/>
    <w:multiLevelType w:val="multilevel"/>
    <w:tmpl w:val="33B056D0"/>
    <w:numStyleLink w:val="UrbanBulletedList"/>
  </w:abstractNum>
  <w:abstractNum w:abstractNumId="29" w15:restartNumberingAfterBreak="0">
    <w:nsid w:val="76921C5B"/>
    <w:multiLevelType w:val="multilevel"/>
    <w:tmpl w:val="33B056D0"/>
    <w:numStyleLink w:val="UrbanBulletedList"/>
  </w:abstractNum>
  <w:abstractNum w:abstractNumId="30" w15:restartNumberingAfterBreak="0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7"/>
  </w:num>
  <w:num w:numId="16">
    <w:abstractNumId w:val="17"/>
  </w:num>
  <w:num w:numId="17">
    <w:abstractNumId w:val="20"/>
  </w:num>
  <w:num w:numId="18">
    <w:abstractNumId w:val="11"/>
  </w:num>
  <w:num w:numId="19">
    <w:abstractNumId w:val="28"/>
  </w:num>
  <w:num w:numId="20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5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6"/>
  </w:num>
  <w:num w:numId="24">
    <w:abstractNumId w:val="14"/>
  </w:num>
  <w:num w:numId="25">
    <w:abstractNumId w:val="13"/>
  </w:num>
  <w:num w:numId="26">
    <w:abstractNumId w:val="10"/>
  </w:num>
  <w:num w:numId="27">
    <w:abstractNumId w:val="30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41"/>
    <w:rsid w:val="00000121"/>
    <w:rsid w:val="00006950"/>
    <w:rsid w:val="00021532"/>
    <w:rsid w:val="000339F7"/>
    <w:rsid w:val="000543CF"/>
    <w:rsid w:val="00086890"/>
    <w:rsid w:val="000A1A5E"/>
    <w:rsid w:val="000B687B"/>
    <w:rsid w:val="000E6554"/>
    <w:rsid w:val="001756BD"/>
    <w:rsid w:val="00184FCD"/>
    <w:rsid w:val="00192C02"/>
    <w:rsid w:val="00194F50"/>
    <w:rsid w:val="001A0645"/>
    <w:rsid w:val="001A508A"/>
    <w:rsid w:val="001B68DD"/>
    <w:rsid w:val="001C5257"/>
    <w:rsid w:val="001D5904"/>
    <w:rsid w:val="001F7671"/>
    <w:rsid w:val="00205C77"/>
    <w:rsid w:val="00221549"/>
    <w:rsid w:val="00243814"/>
    <w:rsid w:val="00243BCB"/>
    <w:rsid w:val="00251CF2"/>
    <w:rsid w:val="002722F0"/>
    <w:rsid w:val="0027616D"/>
    <w:rsid w:val="002B2248"/>
    <w:rsid w:val="002E4F85"/>
    <w:rsid w:val="002F18C0"/>
    <w:rsid w:val="00301726"/>
    <w:rsid w:val="00323CA1"/>
    <w:rsid w:val="003358AF"/>
    <w:rsid w:val="00352830"/>
    <w:rsid w:val="003A13D9"/>
    <w:rsid w:val="003E03B6"/>
    <w:rsid w:val="003E2DB6"/>
    <w:rsid w:val="003E7BA7"/>
    <w:rsid w:val="003F1C7D"/>
    <w:rsid w:val="004008D9"/>
    <w:rsid w:val="00403C08"/>
    <w:rsid w:val="00417868"/>
    <w:rsid w:val="00430F53"/>
    <w:rsid w:val="00432BD8"/>
    <w:rsid w:val="00455238"/>
    <w:rsid w:val="00457212"/>
    <w:rsid w:val="00474489"/>
    <w:rsid w:val="00482141"/>
    <w:rsid w:val="004C3182"/>
    <w:rsid w:val="004D0B49"/>
    <w:rsid w:val="00514460"/>
    <w:rsid w:val="0051538B"/>
    <w:rsid w:val="0055480B"/>
    <w:rsid w:val="00555A77"/>
    <w:rsid w:val="00575BA4"/>
    <w:rsid w:val="005C4FB2"/>
    <w:rsid w:val="005F7126"/>
    <w:rsid w:val="00615E3A"/>
    <w:rsid w:val="006456E3"/>
    <w:rsid w:val="00665D89"/>
    <w:rsid w:val="006738F1"/>
    <w:rsid w:val="00687486"/>
    <w:rsid w:val="006B039F"/>
    <w:rsid w:val="006B2191"/>
    <w:rsid w:val="006C2168"/>
    <w:rsid w:val="006E0E01"/>
    <w:rsid w:val="007357B1"/>
    <w:rsid w:val="007479F2"/>
    <w:rsid w:val="00777DB8"/>
    <w:rsid w:val="00783571"/>
    <w:rsid w:val="00796A48"/>
    <w:rsid w:val="007A1EF7"/>
    <w:rsid w:val="008144F5"/>
    <w:rsid w:val="0083472C"/>
    <w:rsid w:val="00851B86"/>
    <w:rsid w:val="008715FF"/>
    <w:rsid w:val="008C44FD"/>
    <w:rsid w:val="008D1EE6"/>
    <w:rsid w:val="008F22B8"/>
    <w:rsid w:val="009B2F13"/>
    <w:rsid w:val="009E35EF"/>
    <w:rsid w:val="009E7A1F"/>
    <w:rsid w:val="009F08CF"/>
    <w:rsid w:val="00A0740C"/>
    <w:rsid w:val="00A16F97"/>
    <w:rsid w:val="00A37B58"/>
    <w:rsid w:val="00A464E7"/>
    <w:rsid w:val="00A574E8"/>
    <w:rsid w:val="00A96AF3"/>
    <w:rsid w:val="00A96B07"/>
    <w:rsid w:val="00AA5C05"/>
    <w:rsid w:val="00AB3721"/>
    <w:rsid w:val="00AC7E9C"/>
    <w:rsid w:val="00AF4E54"/>
    <w:rsid w:val="00AF5192"/>
    <w:rsid w:val="00B078F4"/>
    <w:rsid w:val="00B521FE"/>
    <w:rsid w:val="00B56ECD"/>
    <w:rsid w:val="00B871A3"/>
    <w:rsid w:val="00B92A97"/>
    <w:rsid w:val="00B92EC9"/>
    <w:rsid w:val="00B9617A"/>
    <w:rsid w:val="00BD1670"/>
    <w:rsid w:val="00BD628E"/>
    <w:rsid w:val="00BE28F1"/>
    <w:rsid w:val="00C06867"/>
    <w:rsid w:val="00C249CC"/>
    <w:rsid w:val="00C314B0"/>
    <w:rsid w:val="00C32196"/>
    <w:rsid w:val="00C53BDD"/>
    <w:rsid w:val="00C866E0"/>
    <w:rsid w:val="00CA71C4"/>
    <w:rsid w:val="00CD70EA"/>
    <w:rsid w:val="00CE6CBE"/>
    <w:rsid w:val="00D034F5"/>
    <w:rsid w:val="00D32DA8"/>
    <w:rsid w:val="00D34930"/>
    <w:rsid w:val="00D47736"/>
    <w:rsid w:val="00D5383D"/>
    <w:rsid w:val="00D54D72"/>
    <w:rsid w:val="00D5591A"/>
    <w:rsid w:val="00D6009F"/>
    <w:rsid w:val="00D65EC0"/>
    <w:rsid w:val="00D66025"/>
    <w:rsid w:val="00D85BB0"/>
    <w:rsid w:val="00DC52F8"/>
    <w:rsid w:val="00DD541F"/>
    <w:rsid w:val="00DD7386"/>
    <w:rsid w:val="00DF7D15"/>
    <w:rsid w:val="00E00925"/>
    <w:rsid w:val="00E175DB"/>
    <w:rsid w:val="00E42C85"/>
    <w:rsid w:val="00E61BDD"/>
    <w:rsid w:val="00E63F17"/>
    <w:rsid w:val="00E84889"/>
    <w:rsid w:val="00E93174"/>
    <w:rsid w:val="00EA35ED"/>
    <w:rsid w:val="00EA73FC"/>
    <w:rsid w:val="00EB3198"/>
    <w:rsid w:val="00EB3A00"/>
    <w:rsid w:val="00F03CCA"/>
    <w:rsid w:val="00F15BB3"/>
    <w:rsid w:val="00F164AD"/>
    <w:rsid w:val="00F16AB1"/>
    <w:rsid w:val="00F52FA0"/>
    <w:rsid w:val="00FA5114"/>
    <w:rsid w:val="00FB0EB7"/>
    <w:rsid w:val="00FC6986"/>
    <w:rsid w:val="00FD25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4:docId w14:val="3482A121"/>
  <w15:docId w15:val="{3A691EC0-7BE9-404F-BB3A-0226681B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isenberg\AppData\Roaming\Microsoft\Templates\Report%20(Urban%20theme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F4E2B029244B10893DE28B8D656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B03F5-A30A-4247-A8AA-CAE0CDFB6836}"/>
      </w:docPartPr>
      <w:docPartBody>
        <w:p w:rsidR="00B54C16" w:rsidRDefault="00037D91">
          <w:pPr>
            <w:pStyle w:val="07F4E2B029244B10893DE28B8D656949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0AFB635D08A2472DA83A32D6FC29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C382D-68CB-43E4-BC39-2D6EE915E425}"/>
      </w:docPartPr>
      <w:docPartBody>
        <w:p w:rsidR="00B54C16" w:rsidRDefault="00037D91">
          <w:pPr>
            <w:pStyle w:val="0AFB635D08A2472DA83A32D6FC29A08A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  <w:docPart>
      <w:docPartPr>
        <w:name w:val="1FCAC493BE504E54BC60DBDC17A3A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0F9E0-47A7-4050-99B4-FCC74449B00E}"/>
      </w:docPartPr>
      <w:docPartBody>
        <w:p w:rsidR="00B54C16" w:rsidRDefault="00037D91">
          <w:pPr>
            <w:pStyle w:val="1FCAC493BE504E54BC60DBDC17A3A8B8"/>
          </w:pPr>
          <w:r>
            <w:rPr>
              <w:i/>
              <w:color w:val="44546A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C14AD616EFB1446EA09F310CE620A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C6CE4-6EAF-4A18-8251-5EB9CDFBC51A}"/>
      </w:docPartPr>
      <w:docPartBody>
        <w:p w:rsidR="00B54C16" w:rsidRDefault="00037D91">
          <w:pPr>
            <w:pStyle w:val="C14AD616EFB1446EA09F310CE620A5B2"/>
          </w:pPr>
          <w:r>
            <w:rPr>
              <w:color w:val="44546A" w:themeColor="text2"/>
            </w:rPr>
            <w:t>[Type the author name]</w:t>
          </w:r>
        </w:p>
      </w:docPartBody>
    </w:docPart>
    <w:docPart>
      <w:docPartPr>
        <w:name w:val="00A3A55697164821A1B8B1968ED25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75A56-02CC-47D4-8F90-2BB1C3CF81D1}"/>
      </w:docPartPr>
      <w:docPartBody>
        <w:p w:rsidR="00B54C16" w:rsidRDefault="00037D91">
          <w:pPr>
            <w:pStyle w:val="00A3A55697164821A1B8B1968ED25B12"/>
          </w:pPr>
          <w:r>
            <w:t>[Type the document title]</w:t>
          </w:r>
        </w:p>
      </w:docPartBody>
    </w:docPart>
    <w:docPart>
      <w:docPartPr>
        <w:name w:val="4163AAF43AFF46DD9768BE597430F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657E7-83EB-4093-B595-240F74B30FE2}"/>
      </w:docPartPr>
      <w:docPartBody>
        <w:p w:rsidR="00B54C16" w:rsidRDefault="00037D91">
          <w:pPr>
            <w:pStyle w:val="4163AAF43AFF46DD9768BE597430F46B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91"/>
    <w:rsid w:val="00037D91"/>
    <w:rsid w:val="00B54C16"/>
    <w:rsid w:val="00D1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F4E2B029244B10893DE28B8D656949">
    <w:name w:val="07F4E2B029244B10893DE28B8D656949"/>
  </w:style>
  <w:style w:type="paragraph" w:customStyle="1" w:styleId="0AFB635D08A2472DA83A32D6FC29A08A">
    <w:name w:val="0AFB635D08A2472DA83A32D6FC29A08A"/>
  </w:style>
  <w:style w:type="paragraph" w:customStyle="1" w:styleId="1FCAC493BE504E54BC60DBDC17A3A8B8">
    <w:name w:val="1FCAC493BE504E54BC60DBDC17A3A8B8"/>
  </w:style>
  <w:style w:type="paragraph" w:customStyle="1" w:styleId="C14AD616EFB1446EA09F310CE620A5B2">
    <w:name w:val="C14AD616EFB1446EA09F310CE620A5B2"/>
  </w:style>
  <w:style w:type="paragraph" w:customStyle="1" w:styleId="00A3A55697164821A1B8B1968ED25B12">
    <w:name w:val="00A3A55697164821A1B8B1968ED25B12"/>
  </w:style>
  <w:style w:type="paragraph" w:customStyle="1" w:styleId="4163AAF43AFF46DD9768BE597430F46B">
    <w:name w:val="4163AAF43AFF46DD9768BE597430F46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F504449A5E0546FCA8009E564D1D4775">
    <w:name w:val="F504449A5E0546FCA8009E564D1D4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2017-11-23T00:00:00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theme)(2).dotx</Template>
  <TotalTime>290</TotalTime>
  <Pages>7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(Urban design)</vt:lpstr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MyVector Class</dc:title>
  <dc:subject>My Vector Class work like the Vector Template Class</dc:subject>
  <dc:creator>Muhammad Hamza</dc:creator>
  <cp:keywords/>
  <dc:description/>
  <cp:lastModifiedBy>Muhammad Hamza</cp:lastModifiedBy>
  <cp:revision>337</cp:revision>
  <dcterms:created xsi:type="dcterms:W3CDTF">2017-11-23T13:29:00Z</dcterms:created>
  <dcterms:modified xsi:type="dcterms:W3CDTF">2017-11-23T18:29:00Z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